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24CA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259518B3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63E15129" w14:textId="77777777" w:rsidR="005C6D45" w:rsidRPr="008451C3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8451C3" w:rsidRPr="008451C3">
        <w:rPr>
          <w:lang w:bidi="ru-RU"/>
        </w:rPr>
        <w:t>3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8451C3">
        <w:rPr>
          <w:lang w:bidi="ru-RU"/>
        </w:rPr>
        <w:t xml:space="preserve">Алгоритм </w:t>
      </w:r>
      <w:proofErr w:type="spellStart"/>
      <w:r w:rsidR="008451C3">
        <w:rPr>
          <w:lang w:bidi="ru-RU"/>
        </w:rPr>
        <w:t>Дейкстры</w:t>
      </w:r>
      <w:proofErr w:type="spellEnd"/>
    </w:p>
    <w:p w14:paraId="55F36C55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768FDBEE" w14:textId="09392E42" w:rsidR="006C36A3" w:rsidRPr="008451C3" w:rsidRDefault="0013278B" w:rsidP="00BD0892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8451C3">
        <w:rPr>
          <w:sz w:val="24"/>
          <w:szCs w:val="24"/>
          <w:lang w:bidi="ru-RU"/>
        </w:rPr>
        <w:t xml:space="preserve">Разработать приложение, реализующее алгоритм </w:t>
      </w:r>
      <w:r w:rsidR="008451C3" w:rsidRPr="008451C3">
        <w:rPr>
          <w:sz w:val="24"/>
          <w:szCs w:val="24"/>
          <w:lang w:bidi="ru-RU"/>
        </w:rPr>
        <w:t>Дейк</w:t>
      </w:r>
      <w:r w:rsidR="008B5D4C">
        <w:rPr>
          <w:sz w:val="24"/>
          <w:szCs w:val="24"/>
          <w:lang w:val="en-US" w:bidi="ru-RU"/>
        </w:rPr>
        <w:t>c</w:t>
      </w:r>
      <w:proofErr w:type="spellStart"/>
      <w:r w:rsidR="008B5D4C">
        <w:rPr>
          <w:sz w:val="24"/>
          <w:szCs w:val="24"/>
          <w:lang w:bidi="ru-RU"/>
        </w:rPr>
        <w:t>тры</w:t>
      </w:r>
      <w:proofErr w:type="spellEnd"/>
      <w:r w:rsidR="008451C3" w:rsidRPr="008451C3">
        <w:rPr>
          <w:sz w:val="24"/>
          <w:szCs w:val="24"/>
          <w:lang w:bidi="ru-RU"/>
        </w:rPr>
        <w:t xml:space="preserve"> для следующего графа</w:t>
      </w:r>
      <w:r w:rsidR="007263F7" w:rsidRPr="008451C3">
        <w:rPr>
          <w:sz w:val="24"/>
          <w:szCs w:val="24"/>
          <w:lang w:bidi="ru-RU"/>
        </w:rPr>
        <w:t>.</w:t>
      </w:r>
    </w:p>
    <w:p w14:paraId="07F53E9D" w14:textId="77777777" w:rsidR="00070163" w:rsidRPr="00E81455" w:rsidRDefault="008451C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6F00D34" wp14:editId="62374BF8">
            <wp:simplePos x="0" y="0"/>
            <wp:positionH relativeFrom="column">
              <wp:posOffset>676275</wp:posOffset>
            </wp:positionH>
            <wp:positionV relativeFrom="paragraph">
              <wp:posOffset>299720</wp:posOffset>
            </wp:positionV>
            <wp:extent cx="4314825" cy="2314575"/>
            <wp:effectExtent l="0" t="0" r="9525" b="9525"/>
            <wp:wrapNone/>
            <wp:docPr id="7" name="Рисунок 7" descr="Выбор оптимального маршрута по алгоритму Дейкст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бор оптимального маршрута по алгоритму Дейкст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FB7F8" w14:textId="77777777" w:rsidR="008451C3" w:rsidRDefault="008451C3" w:rsidP="00947BE4">
      <w:pPr>
        <w:rPr>
          <w:lang w:bidi="ru-RU"/>
        </w:rPr>
      </w:pPr>
    </w:p>
    <w:p w14:paraId="66F18201" w14:textId="77777777" w:rsidR="008451C3" w:rsidRDefault="008451C3" w:rsidP="00947BE4">
      <w:pPr>
        <w:rPr>
          <w:lang w:bidi="ru-RU"/>
        </w:rPr>
      </w:pPr>
    </w:p>
    <w:p w14:paraId="5A154331" w14:textId="77777777" w:rsidR="008451C3" w:rsidRDefault="008451C3" w:rsidP="00947BE4">
      <w:pPr>
        <w:rPr>
          <w:lang w:bidi="ru-RU"/>
        </w:rPr>
      </w:pPr>
    </w:p>
    <w:p w14:paraId="7CBF9F0A" w14:textId="77777777" w:rsidR="008451C3" w:rsidRDefault="008451C3" w:rsidP="00947BE4">
      <w:pPr>
        <w:rPr>
          <w:lang w:bidi="ru-RU"/>
        </w:rPr>
      </w:pPr>
    </w:p>
    <w:p w14:paraId="5E454694" w14:textId="77777777" w:rsidR="008451C3" w:rsidRDefault="008451C3" w:rsidP="00947BE4">
      <w:pPr>
        <w:rPr>
          <w:lang w:bidi="ru-RU"/>
        </w:rPr>
      </w:pPr>
    </w:p>
    <w:p w14:paraId="22B19706" w14:textId="77777777" w:rsidR="008451C3" w:rsidRDefault="008451C3" w:rsidP="00947BE4">
      <w:pPr>
        <w:rPr>
          <w:lang w:bidi="ru-RU"/>
        </w:rPr>
      </w:pPr>
    </w:p>
    <w:p w14:paraId="11FB934E" w14:textId="77777777" w:rsidR="008451C3" w:rsidRDefault="008451C3" w:rsidP="00947BE4">
      <w:pPr>
        <w:rPr>
          <w:lang w:bidi="ru-RU"/>
        </w:rPr>
      </w:pPr>
    </w:p>
    <w:p w14:paraId="7B4ECDCE" w14:textId="77777777" w:rsidR="008451C3" w:rsidRDefault="008451C3" w:rsidP="00947BE4">
      <w:pPr>
        <w:rPr>
          <w:lang w:bidi="ru-RU"/>
        </w:rPr>
      </w:pPr>
    </w:p>
    <w:p w14:paraId="193A5A10" w14:textId="77777777" w:rsidR="008451C3" w:rsidRDefault="008451C3" w:rsidP="00947BE4">
      <w:pPr>
        <w:rPr>
          <w:lang w:bidi="ru-RU"/>
        </w:rPr>
      </w:pPr>
    </w:p>
    <w:p w14:paraId="6E9DE5F6" w14:textId="77777777" w:rsidR="008451C3" w:rsidRPr="008451C3" w:rsidRDefault="008451C3" w:rsidP="008451C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Пользователь указывает стартовую вершину. Ему выводится список расстояний до каждой вершины</w:t>
      </w:r>
      <w:r w:rsidRPr="008451C3">
        <w:rPr>
          <w:sz w:val="24"/>
          <w:szCs w:val="24"/>
          <w:lang w:bidi="ru-RU"/>
        </w:rPr>
        <w:t>.</w:t>
      </w:r>
    </w:p>
    <w:p w14:paraId="3A8BF984" w14:textId="77777777" w:rsidR="00E81455" w:rsidRPr="008451C3" w:rsidRDefault="00E81455" w:rsidP="00947BE4">
      <w:pPr>
        <w:rPr>
          <w:lang w:val="ro-RO" w:bidi="ru-RU"/>
        </w:rPr>
      </w:pPr>
    </w:p>
    <w:sectPr w:rsidR="00E81455" w:rsidRPr="008451C3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94FD1" w14:textId="77777777" w:rsidR="005D62B8" w:rsidRDefault="005D62B8">
      <w:pPr>
        <w:spacing w:line="240" w:lineRule="auto"/>
      </w:pPr>
      <w:r>
        <w:separator/>
      </w:r>
    </w:p>
  </w:endnote>
  <w:endnote w:type="continuationSeparator" w:id="0">
    <w:p w14:paraId="12188D40" w14:textId="77777777" w:rsidR="005D62B8" w:rsidRDefault="005D62B8">
      <w:pPr>
        <w:spacing w:line="240" w:lineRule="auto"/>
      </w:pPr>
      <w:r>
        <w:continuationSeparator/>
      </w:r>
    </w:p>
  </w:endnote>
  <w:endnote w:type="continuationNotice" w:id="1">
    <w:p w14:paraId="4CE78259" w14:textId="77777777" w:rsidR="005D62B8" w:rsidRDefault="005D62B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D850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4D0097F4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2AD24EC6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D6DF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86497" w14:textId="77777777" w:rsidR="005D62B8" w:rsidRDefault="005D62B8">
      <w:pPr>
        <w:spacing w:line="240" w:lineRule="auto"/>
      </w:pPr>
      <w:r>
        <w:separator/>
      </w:r>
    </w:p>
  </w:footnote>
  <w:footnote w:type="continuationSeparator" w:id="0">
    <w:p w14:paraId="5AAFC8A5" w14:textId="77777777" w:rsidR="005D62B8" w:rsidRDefault="005D62B8">
      <w:pPr>
        <w:spacing w:line="240" w:lineRule="auto"/>
      </w:pPr>
      <w:r>
        <w:continuationSeparator/>
      </w:r>
    </w:p>
  </w:footnote>
  <w:footnote w:type="continuationNotice" w:id="1">
    <w:p w14:paraId="3DF05D99" w14:textId="77777777" w:rsidR="005D62B8" w:rsidRDefault="005D62B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CB5F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16F1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33E4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5D62B8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5D4C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AD6D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027D-0A7B-4DA9-ADE6-7657C1C2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2022-09-16T10:35:00Z</dcterms:created>
  <dcterms:modified xsi:type="dcterms:W3CDTF">2024-10-03T11:57:00Z</dcterms:modified>
</cp:coreProperties>
</file>